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D69CB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20707800" w14:textId="500B4F52" w:rsidR="00175D12" w:rsidRPr="00F6323F" w:rsidRDefault="00175D12" w:rsidP="00175D1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B85705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5BEF0513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7BA294D2" w14:textId="77777777" w:rsidR="00175D12" w:rsidRPr="00F6323F" w:rsidRDefault="00175D12" w:rsidP="00175D12">
      <w:pPr>
        <w:ind w:left="567"/>
        <w:rPr>
          <w:rFonts w:ascii="Times New Roman" w:hAnsi="Times New Roman"/>
          <w:sz w:val="28"/>
          <w:szCs w:val="28"/>
        </w:rPr>
      </w:pPr>
    </w:p>
    <w:p w14:paraId="27344436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B299247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24DD6C49" w14:textId="77777777" w:rsidR="00175D12" w:rsidRPr="00F6323F" w:rsidRDefault="00175D12" w:rsidP="00175D12">
      <w:pPr>
        <w:outlineLvl w:val="0"/>
        <w:rPr>
          <w:rFonts w:ascii="Times New Roman" w:hAnsi="Times New Roman"/>
          <w:sz w:val="36"/>
          <w:szCs w:val="36"/>
        </w:rPr>
      </w:pPr>
    </w:p>
    <w:p w14:paraId="5D8FF2BA" w14:textId="7F2C0808" w:rsidR="00175D12" w:rsidRPr="00F6323F" w:rsidRDefault="00272A6C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Методы и средства обработки сигналов</w:t>
      </w:r>
    </w:p>
    <w:p w14:paraId="765FAAF9" w14:textId="33FC283F" w:rsidR="00175D12" w:rsidRDefault="00272A6C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</w:t>
      </w:r>
    </w:p>
    <w:p w14:paraId="4F2F17C1" w14:textId="12897CE9" w:rsidR="00175D12" w:rsidRPr="00F6323F" w:rsidRDefault="00272A6C" w:rsidP="00272A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</w:rPr>
        <w:t>По лабораторной работе №2</w:t>
      </w:r>
    </w:p>
    <w:p w14:paraId="5CAF2659" w14:textId="6FA83E04" w:rsidR="00175D12" w:rsidRPr="00F6323F" w:rsidRDefault="00175D12" w:rsidP="00175D1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5EF900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44835894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7DEA0EF6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174CF479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7E4B783B" w14:textId="77777777" w:rsidR="00175D12" w:rsidRPr="00F6323F" w:rsidRDefault="00175D12" w:rsidP="00175D12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14:paraId="30506B11" w14:textId="24EC74EC" w:rsidR="00175D12" w:rsidRPr="00272A6C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</w:t>
      </w:r>
      <w:r w:rsidR="00272A6C">
        <w:rPr>
          <w:rFonts w:ascii="Times New Roman" w:hAnsi="Times New Roman"/>
          <w:sz w:val="24"/>
          <w:szCs w:val="28"/>
        </w:rPr>
        <w:t>Авербух М.Л.</w:t>
      </w:r>
    </w:p>
    <w:p w14:paraId="182839EE" w14:textId="77777777" w:rsidR="00175D12" w:rsidRPr="00F6323F" w:rsidRDefault="00175D12" w:rsidP="00175D12">
      <w:pPr>
        <w:ind w:left="4678"/>
        <w:rPr>
          <w:rFonts w:ascii="Times New Roman" w:hAnsi="Times New Roman"/>
          <w:sz w:val="6"/>
          <w:szCs w:val="8"/>
        </w:rPr>
      </w:pPr>
    </w:p>
    <w:p w14:paraId="5A430F44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59AD7932" w14:textId="533F1E0E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</w:t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        </w:t>
      </w:r>
      <w:r w:rsidR="00391CE4">
        <w:rPr>
          <w:rFonts w:ascii="Times New Roman" w:hAnsi="Times New Roman"/>
          <w:sz w:val="24"/>
          <w:szCs w:val="28"/>
        </w:rPr>
        <w:t>Сергеев А.А.</w:t>
      </w:r>
      <w:r w:rsidRPr="00F6323F">
        <w:rPr>
          <w:rFonts w:ascii="Times New Roman" w:hAnsi="Times New Roman"/>
          <w:sz w:val="24"/>
          <w:szCs w:val="28"/>
        </w:rPr>
        <w:t xml:space="preserve"> </w:t>
      </w:r>
    </w:p>
    <w:p w14:paraId="6F0F56AB" w14:textId="77777777" w:rsidR="00175D12" w:rsidRPr="00F6323F" w:rsidRDefault="00175D12" w:rsidP="00175D12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 w:rsidR="0060697A">
        <w:rPr>
          <w:rFonts w:ascii="Times New Roman" w:hAnsi="Times New Roman"/>
          <w:sz w:val="24"/>
          <w:szCs w:val="28"/>
        </w:rPr>
        <w:t xml:space="preserve"> В-2</w:t>
      </w:r>
    </w:p>
    <w:p w14:paraId="3A7CC05A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5EEC1BA1" w14:textId="77777777" w:rsidR="00175D12" w:rsidRPr="00F6323F" w:rsidRDefault="00175D12" w:rsidP="00175D12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22ECCEA6" w14:textId="77777777" w:rsidR="00175D12" w:rsidRDefault="00175D12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01950211" w14:textId="77777777" w:rsidR="008C5761" w:rsidRDefault="008C5761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4C7D08A3" w14:textId="77777777" w:rsidR="007B687E" w:rsidRPr="00F6323F" w:rsidRDefault="007B687E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73C13379" w14:textId="77777777" w:rsidR="00175D12" w:rsidRPr="00F6323F" w:rsidRDefault="00175D12" w:rsidP="007B687E">
      <w:pPr>
        <w:spacing w:after="0"/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55E0A197" w14:textId="77777777" w:rsidR="00175D12" w:rsidRPr="00F6323F" w:rsidRDefault="00175D12" w:rsidP="007B687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25A408C8" w14:textId="1E4E4FBD" w:rsidR="0078424E" w:rsidRDefault="00175D12" w:rsidP="00A54FA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 w:rsidR="00A54FAE"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 w:rsidR="00A54FAE">
        <w:rPr>
          <w:rFonts w:ascii="Times New Roman" w:hAnsi="Times New Roman"/>
          <w:sz w:val="24"/>
          <w:szCs w:val="24"/>
        </w:rPr>
        <w:t>.</w:t>
      </w:r>
    </w:p>
    <w:p w14:paraId="3D55BC82" w14:textId="1D2D9F92" w:rsidR="00272A6C" w:rsidRDefault="00272A6C" w:rsidP="00A54FA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A4F5D6E" w14:textId="5E37893E" w:rsidR="00272A6C" w:rsidRDefault="00272A6C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 w:rsidRPr="00E5162D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 xml:space="preserve">: </w:t>
      </w:r>
      <w:r w:rsidR="00F4448E">
        <w:rPr>
          <w:rFonts w:ascii="Times New Roman" w:hAnsi="Times New Roman"/>
          <w:sz w:val="28"/>
          <w:szCs w:val="28"/>
        </w:rPr>
        <w:t xml:space="preserve">Написать программу для </w:t>
      </w:r>
      <w:r w:rsidR="00E5162D">
        <w:rPr>
          <w:rFonts w:ascii="Times New Roman" w:hAnsi="Times New Roman"/>
          <w:sz w:val="28"/>
          <w:szCs w:val="28"/>
        </w:rPr>
        <w:t>обработки изображения с капчей.</w:t>
      </w:r>
      <w:r w:rsidR="00F4448E">
        <w:rPr>
          <w:rFonts w:ascii="Times New Roman" w:hAnsi="Times New Roman"/>
          <w:sz w:val="28"/>
          <w:szCs w:val="28"/>
        </w:rPr>
        <w:t xml:space="preserve"> Провести предобработку капчи с помощью медианного фильтра (полная маска) и </w:t>
      </w:r>
      <w:r w:rsidR="00E5162D">
        <w:rPr>
          <w:rFonts w:ascii="Times New Roman" w:hAnsi="Times New Roman"/>
          <w:sz w:val="28"/>
          <w:szCs w:val="28"/>
        </w:rPr>
        <w:t xml:space="preserve">наложить на полученное изображение фильтр </w:t>
      </w:r>
      <w:r w:rsidR="00E5162D">
        <w:rPr>
          <w:rFonts w:ascii="Times New Roman" w:hAnsi="Times New Roman"/>
          <w:sz w:val="28"/>
          <w:szCs w:val="28"/>
          <w:lang w:val="en-US"/>
        </w:rPr>
        <w:t>f</w:t>
      </w:r>
      <w:r w:rsidR="00E5162D" w:rsidRPr="00E5162D">
        <w:rPr>
          <w:rFonts w:ascii="Times New Roman" w:hAnsi="Times New Roman"/>
          <w:sz w:val="28"/>
          <w:szCs w:val="28"/>
        </w:rPr>
        <w:t>1</w:t>
      </w:r>
      <w:r w:rsidR="00E5162D">
        <w:rPr>
          <w:rFonts w:ascii="Times New Roman" w:hAnsi="Times New Roman"/>
          <w:sz w:val="28"/>
          <w:szCs w:val="28"/>
        </w:rPr>
        <w:t xml:space="preserve">. Размер маски, область наложения фильтра </w:t>
      </w:r>
      <w:r w:rsidR="00E5162D">
        <w:rPr>
          <w:rFonts w:ascii="Times New Roman" w:hAnsi="Times New Roman"/>
          <w:sz w:val="28"/>
          <w:szCs w:val="28"/>
          <w:lang w:val="en-US"/>
        </w:rPr>
        <w:t>f</w:t>
      </w:r>
      <w:r w:rsidR="00E5162D" w:rsidRPr="00E5162D">
        <w:rPr>
          <w:rFonts w:ascii="Times New Roman" w:hAnsi="Times New Roman"/>
          <w:sz w:val="28"/>
          <w:szCs w:val="28"/>
        </w:rPr>
        <w:t>1</w:t>
      </w:r>
      <w:r w:rsidR="00E5162D">
        <w:rPr>
          <w:rFonts w:ascii="Times New Roman" w:hAnsi="Times New Roman"/>
          <w:sz w:val="28"/>
          <w:szCs w:val="28"/>
        </w:rPr>
        <w:t xml:space="preserve"> и шаг должны вводиться пользователем. Построить график по результатам обработки и сравнить с изображением. Сегментировать отдельные</w:t>
      </w:r>
      <w:r w:rsidR="00F4448E">
        <w:rPr>
          <w:rFonts w:ascii="Times New Roman" w:hAnsi="Times New Roman"/>
          <w:sz w:val="28"/>
          <w:szCs w:val="28"/>
        </w:rPr>
        <w:t xml:space="preserve"> буквы</w:t>
      </w:r>
      <w:r w:rsidR="00E5162D">
        <w:rPr>
          <w:rFonts w:ascii="Times New Roman" w:hAnsi="Times New Roman"/>
          <w:sz w:val="28"/>
          <w:szCs w:val="28"/>
        </w:rPr>
        <w:t xml:space="preserve"> и подобрать такие параметры фильтрации, чтобы границы букв совпали с характерными точками графика. </w:t>
      </w:r>
    </w:p>
    <w:p w14:paraId="1398E851" w14:textId="77777777" w:rsidR="000845C0" w:rsidRDefault="000845C0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</w:p>
    <w:p w14:paraId="07BAADCE" w14:textId="79A418E0" w:rsidR="00AF4AB3" w:rsidRPr="00E5162D" w:rsidRDefault="00BB58EE" w:rsidP="00BB58EE">
      <w:pPr>
        <w:spacing w:after="0"/>
        <w:ind w:left="708" w:hanging="70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7AF6795E" w14:textId="41EFDA60" w:rsidR="00BB58EE" w:rsidRDefault="00BB58EE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 работы программы</w:t>
      </w:r>
    </w:p>
    <w:p w14:paraId="5C9B03DB" w14:textId="156F6CE0" w:rsidR="00BB58EE" w:rsidRDefault="00BB58EE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084EF" wp14:editId="12470D89">
            <wp:extent cx="5850255" cy="258669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5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E779" w14:textId="235C9BB6" w:rsidR="00E5162D" w:rsidRDefault="005D4B0C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Возьмем 1 </w:t>
      </w:r>
      <w:proofErr w:type="spellStart"/>
      <w:r>
        <w:rPr>
          <w:rFonts w:ascii="Times New Roman" w:hAnsi="Times New Roman"/>
          <w:sz w:val="28"/>
          <w:szCs w:val="28"/>
        </w:rPr>
        <w:t>капчу</w:t>
      </w:r>
      <w:proofErr w:type="spellEnd"/>
      <w:r>
        <w:rPr>
          <w:rFonts w:ascii="Times New Roman" w:hAnsi="Times New Roman"/>
          <w:sz w:val="28"/>
          <w:szCs w:val="28"/>
        </w:rPr>
        <w:t xml:space="preserve"> с размером маски 3Х3,потому что если брать </w:t>
      </w:r>
      <w:proofErr w:type="spellStart"/>
      <w:r>
        <w:rPr>
          <w:rFonts w:ascii="Times New Roman" w:hAnsi="Times New Roman"/>
          <w:sz w:val="28"/>
          <w:szCs w:val="28"/>
        </w:rPr>
        <w:t>больше</w:t>
      </w:r>
      <w:proofErr w:type="gramStart"/>
      <w:r>
        <w:rPr>
          <w:rFonts w:ascii="Times New Roman" w:hAnsi="Times New Roman"/>
          <w:sz w:val="28"/>
          <w:szCs w:val="28"/>
        </w:rPr>
        <w:t>,т</w:t>
      </w:r>
      <w:proofErr w:type="gramEnd"/>
      <w:r>
        <w:rPr>
          <w:rFonts w:ascii="Times New Roman" w:hAnsi="Times New Roman"/>
          <w:sz w:val="28"/>
          <w:szCs w:val="28"/>
        </w:rPr>
        <w:t>о</w:t>
      </w:r>
      <w:proofErr w:type="spellEnd"/>
      <w:r>
        <w:rPr>
          <w:rFonts w:ascii="Times New Roman" w:hAnsi="Times New Roman"/>
          <w:sz w:val="28"/>
          <w:szCs w:val="28"/>
        </w:rPr>
        <w:t xml:space="preserve"> невозможно будет сравнить точки экстремума и границы букв</w:t>
      </w:r>
    </w:p>
    <w:p w14:paraId="7E1E2256" w14:textId="17A9104C" w:rsidR="00AF4AB3" w:rsidRDefault="00391CE4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D708E" wp14:editId="23119A81">
            <wp:extent cx="33337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51D">
        <w:rPr>
          <w:rFonts w:ascii="Times New Roman" w:hAnsi="Times New Roman"/>
          <w:sz w:val="28"/>
          <w:szCs w:val="28"/>
        </w:rPr>
        <w:tab/>
      </w:r>
      <w:r w:rsidR="0002151D">
        <w:rPr>
          <w:rFonts w:ascii="Times New Roman" w:hAnsi="Times New Roman"/>
          <w:sz w:val="28"/>
          <w:szCs w:val="28"/>
        </w:rPr>
        <w:tab/>
      </w:r>
      <w:r w:rsidR="0002151D">
        <w:rPr>
          <w:rFonts w:ascii="Times New Roman" w:hAnsi="Times New Roman"/>
          <w:sz w:val="28"/>
          <w:szCs w:val="28"/>
        </w:rPr>
        <w:tab/>
      </w:r>
    </w:p>
    <w:p w14:paraId="61D965CF" w14:textId="77777777" w:rsidR="005D4B0C" w:rsidRDefault="005D4B0C" w:rsidP="00E5162D">
      <w:pPr>
        <w:spacing w:after="0"/>
        <w:ind w:left="142"/>
        <w:rPr>
          <w:noProof/>
          <w:lang w:eastAsia="ru-RU"/>
        </w:rPr>
      </w:pPr>
    </w:p>
    <w:p w14:paraId="75610427" w14:textId="5C929C2E" w:rsidR="00391CE4" w:rsidRDefault="00391CE4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7E74A9" wp14:editId="50A00384">
            <wp:extent cx="39687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4626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1E50E3C4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203EA661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1E81985A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7FDBFBCC" w14:textId="702398F0" w:rsidR="005D4B0C" w:rsidRDefault="005D4B0C" w:rsidP="00BB58E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Ширина фильтра </w:t>
      </w:r>
      <w:r w:rsidR="00BB58EE">
        <w:rPr>
          <w:rFonts w:ascii="Times New Roman" w:hAnsi="Times New Roman"/>
          <w:sz w:val="28"/>
          <w:szCs w:val="28"/>
        </w:rPr>
        <w:t>12</w:t>
      </w:r>
    </w:p>
    <w:p w14:paraId="0160DA18" w14:textId="7BE21F43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</w:t>
      </w:r>
      <w:r w:rsidR="00BB58EE">
        <w:rPr>
          <w:rFonts w:ascii="Times New Roman" w:hAnsi="Times New Roman"/>
          <w:sz w:val="28"/>
          <w:szCs w:val="28"/>
        </w:rPr>
        <w:t>4</w:t>
      </w:r>
    </w:p>
    <w:p w14:paraId="3557B8FF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79C9AB4B" w14:textId="3DAB23D4" w:rsidR="00391CE4" w:rsidRDefault="00391CE4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A569A" wp14:editId="619C2B93">
            <wp:extent cx="5850255" cy="47265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7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FAAA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03573569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43A8B51E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3A390DAD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39CE6E27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3F64B2DF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152EF3A6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4545EA97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2645810B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537442D6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2E34DC4B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3CF3E6D6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73EB856B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2D6A465E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611A5E96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4BAB838C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0DE270A6" w14:textId="01F2DB7C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Ширина фильтра 4</w:t>
      </w:r>
    </w:p>
    <w:p w14:paraId="2DD29034" w14:textId="5CDAC730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1</w:t>
      </w:r>
    </w:p>
    <w:p w14:paraId="43083B2A" w14:textId="77777777" w:rsidR="005D4B0C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14:paraId="3F409645" w14:textId="5E28228C" w:rsidR="00391CE4" w:rsidRDefault="005D4B0C" w:rsidP="00E5162D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C24CBF" wp14:editId="14D24623">
            <wp:extent cx="5850255" cy="5739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7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351" w14:textId="2CD640BB" w:rsidR="008A3519" w:rsidRDefault="008A3519" w:rsidP="00E5162D">
      <w:pPr>
        <w:spacing w:after="0"/>
        <w:ind w:left="142"/>
        <w:rPr>
          <w:sz w:val="28"/>
          <w:szCs w:val="28"/>
          <w:lang w:val="en-US"/>
        </w:rPr>
      </w:pPr>
    </w:p>
    <w:p w14:paraId="7811D223" w14:textId="0802E79B" w:rsidR="00CC6653" w:rsidRDefault="00CC6653" w:rsidP="008A3519">
      <w:pPr>
        <w:spacing w:after="0"/>
        <w:rPr>
          <w:sz w:val="28"/>
          <w:szCs w:val="28"/>
          <w:lang w:val="en-US"/>
        </w:rPr>
      </w:pPr>
    </w:p>
    <w:p w14:paraId="05ECAE15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63DF21AF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021C3069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0E79ECF6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7684516A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4D343B41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67D20E3E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0079545E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49A64695" w14:textId="77777777" w:rsidR="00BB58EE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6993D962" w14:textId="5C88C4A4" w:rsidR="0002151D" w:rsidRPr="00F66340" w:rsidRDefault="00CC6653" w:rsidP="00CC6653">
      <w:pPr>
        <w:spacing w:after="0"/>
        <w:rPr>
          <w:rFonts w:ascii="Times New Roman" w:hAnsi="Times New Roman"/>
          <w:sz w:val="28"/>
          <w:szCs w:val="28"/>
        </w:rPr>
      </w:pPr>
      <w:r w:rsidRPr="00F66340">
        <w:rPr>
          <w:rFonts w:ascii="Times New Roman" w:hAnsi="Times New Roman"/>
          <w:sz w:val="28"/>
          <w:szCs w:val="28"/>
        </w:rPr>
        <w:lastRenderedPageBreak/>
        <w:t>2</w:t>
      </w:r>
      <w:r w:rsidR="00F66340" w:rsidRPr="00F66340">
        <w:rPr>
          <w:rFonts w:ascii="Times New Roman" w:hAnsi="Times New Roman"/>
          <w:sz w:val="28"/>
          <w:szCs w:val="28"/>
        </w:rPr>
        <w:t>-я</w:t>
      </w:r>
      <w:r w:rsidR="00BB58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B58EE">
        <w:rPr>
          <w:rFonts w:ascii="Times New Roman" w:hAnsi="Times New Roman"/>
          <w:sz w:val="28"/>
          <w:szCs w:val="28"/>
        </w:rPr>
        <w:t>капча</w:t>
      </w:r>
      <w:proofErr w:type="spellEnd"/>
      <w:r w:rsidR="00BB58EE">
        <w:rPr>
          <w:rFonts w:ascii="Times New Roman" w:hAnsi="Times New Roman"/>
          <w:sz w:val="28"/>
          <w:szCs w:val="28"/>
        </w:rPr>
        <w:t xml:space="preserve"> </w:t>
      </w:r>
    </w:p>
    <w:p w14:paraId="02BB2D4E" w14:textId="2DBA32BF" w:rsidR="0002151D" w:rsidRDefault="0002151D" w:rsidP="00CC6653">
      <w:pPr>
        <w:spacing w:after="0"/>
        <w:rPr>
          <w:rFonts w:ascii="Times New Roman" w:hAnsi="Times New Roman"/>
          <w:sz w:val="28"/>
          <w:szCs w:val="28"/>
        </w:rPr>
      </w:pPr>
    </w:p>
    <w:p w14:paraId="5B39A3E6" w14:textId="0BE7AA77" w:rsidR="00BB58EE" w:rsidRPr="00F66340" w:rsidRDefault="00BB58EE" w:rsidP="00CC665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Возьмем маску медианного фильтра размером  3Х3 и ширину 4,а шаг 1</w:t>
      </w:r>
    </w:p>
    <w:p w14:paraId="614D7194" w14:textId="4E57406E" w:rsidR="00E76FA7" w:rsidRDefault="00E76FA7" w:rsidP="00E76FA7">
      <w:pPr>
        <w:spacing w:after="0"/>
        <w:ind w:left="-709"/>
        <w:rPr>
          <w:sz w:val="28"/>
          <w:szCs w:val="28"/>
        </w:rPr>
      </w:pPr>
    </w:p>
    <w:p w14:paraId="4C4F4AAF" w14:textId="2C15A1E7" w:rsidR="00E76FA7" w:rsidRDefault="00BB58EE" w:rsidP="00E76FA7">
      <w:pPr>
        <w:spacing w:after="0"/>
        <w:ind w:left="-709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E385F" wp14:editId="32D57445">
            <wp:extent cx="27622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E901" w14:textId="54F0D489" w:rsidR="00BB58EE" w:rsidRDefault="00BB58EE" w:rsidP="00E76FA7">
      <w:pPr>
        <w:spacing w:after="0"/>
        <w:ind w:left="-709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67FC2" wp14:editId="55A1F666">
            <wp:extent cx="2738755" cy="742950"/>
            <wp:effectExtent l="0" t="0" r="4445" b="0"/>
            <wp:docPr id="9" name="Рисунок 9" descr="D:\Администратор\Desktop\МИСОС\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дминистратор\Desktop\МИСОС\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98A5" w14:textId="77777777" w:rsidR="00BB58EE" w:rsidRDefault="00BB58EE" w:rsidP="00E76FA7">
      <w:pPr>
        <w:spacing w:after="0"/>
        <w:ind w:left="-709"/>
        <w:rPr>
          <w:sz w:val="28"/>
          <w:szCs w:val="28"/>
        </w:rPr>
      </w:pPr>
    </w:p>
    <w:p w14:paraId="729C6E69" w14:textId="6F49BAF0" w:rsidR="00BB58EE" w:rsidRDefault="0006459A" w:rsidP="00E76FA7">
      <w:pPr>
        <w:spacing w:after="0"/>
        <w:ind w:left="-709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57408" wp14:editId="675F1930">
            <wp:extent cx="5850255" cy="544751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4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242C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</w:p>
    <w:p w14:paraId="71B68EBD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</w:p>
    <w:p w14:paraId="038ED1F0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</w:p>
    <w:p w14:paraId="19189F9C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</w:p>
    <w:p w14:paraId="145CC33A" w14:textId="7AC1979D" w:rsidR="00F66340" w:rsidRPr="00F66340" w:rsidRDefault="00F66340" w:rsidP="00490623">
      <w:pPr>
        <w:spacing w:after="0"/>
        <w:rPr>
          <w:rFonts w:ascii="Times New Roman" w:hAnsi="Times New Roman"/>
          <w:sz w:val="28"/>
          <w:szCs w:val="28"/>
        </w:rPr>
      </w:pPr>
      <w:r w:rsidRPr="00F66340">
        <w:rPr>
          <w:rFonts w:ascii="Times New Roman" w:hAnsi="Times New Roman"/>
          <w:sz w:val="28"/>
          <w:szCs w:val="28"/>
        </w:rPr>
        <w:lastRenderedPageBreak/>
        <w:t xml:space="preserve">3-я </w:t>
      </w:r>
      <w:proofErr w:type="spellStart"/>
      <w:r w:rsidRPr="00F66340">
        <w:rPr>
          <w:rFonts w:ascii="Times New Roman" w:hAnsi="Times New Roman"/>
          <w:sz w:val="28"/>
          <w:szCs w:val="28"/>
        </w:rPr>
        <w:t>капча</w:t>
      </w:r>
      <w:proofErr w:type="spellEnd"/>
      <w:r w:rsidRPr="00F66340">
        <w:rPr>
          <w:rFonts w:ascii="Times New Roman" w:hAnsi="Times New Roman"/>
          <w:sz w:val="28"/>
          <w:szCs w:val="28"/>
        </w:rPr>
        <w:t xml:space="preserve"> (120х50)</w:t>
      </w:r>
      <w:r w:rsidR="00E76FA7" w:rsidRPr="00F66340">
        <w:rPr>
          <w:rFonts w:ascii="Times New Roman" w:hAnsi="Times New Roman"/>
          <w:sz w:val="28"/>
          <w:szCs w:val="28"/>
        </w:rPr>
        <w:t>.</w:t>
      </w:r>
    </w:p>
    <w:p w14:paraId="7B46B399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</w:p>
    <w:p w14:paraId="6264E978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Капча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взята</w:t>
      </w:r>
      <w:proofErr w:type="gramEnd"/>
      <w:r>
        <w:rPr>
          <w:rFonts w:ascii="Times New Roman" w:hAnsi="Times New Roman"/>
          <w:sz w:val="28"/>
          <w:szCs w:val="28"/>
        </w:rPr>
        <w:t xml:space="preserve"> из сайта </w:t>
      </w:r>
      <w:proofErr w:type="spellStart"/>
      <w:r>
        <w:rPr>
          <w:rFonts w:ascii="Times New Roman" w:hAnsi="Times New Roman"/>
          <w:sz w:val="28"/>
          <w:szCs w:val="28"/>
        </w:rPr>
        <w:t>Ситилинка</w:t>
      </w:r>
      <w:proofErr w:type="spellEnd"/>
      <w:r>
        <w:rPr>
          <w:rFonts w:ascii="Times New Roman" w:hAnsi="Times New Roman"/>
          <w:sz w:val="28"/>
          <w:szCs w:val="28"/>
        </w:rPr>
        <w:t xml:space="preserve"> во время прохождения регистрации покупателя</w:t>
      </w:r>
    </w:p>
    <w:p w14:paraId="63CAE73C" w14:textId="77777777" w:rsidR="0006459A" w:rsidRDefault="000845C0" w:rsidP="004906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536AA4AA" w14:textId="4D4D182B" w:rsidR="0006459A" w:rsidRPr="00F66340" w:rsidRDefault="0006459A" w:rsidP="0006459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Возьмем маску медианного фильтра размером 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5</w:t>
      </w:r>
      <w:bookmarkStart w:id="4" w:name="_GoBack"/>
      <w:bookmarkEnd w:id="4"/>
      <w:r>
        <w:rPr>
          <w:rFonts w:ascii="Times New Roman" w:hAnsi="Times New Roman"/>
          <w:sz w:val="28"/>
          <w:szCs w:val="28"/>
        </w:rPr>
        <w:t xml:space="preserve"> и ширину 4,а шаг 1</w:t>
      </w:r>
    </w:p>
    <w:p w14:paraId="1886E0C7" w14:textId="32681B67" w:rsidR="00F050C6" w:rsidRDefault="00F050C6" w:rsidP="00CC6653">
      <w:pPr>
        <w:spacing w:after="0"/>
        <w:ind w:left="-709"/>
        <w:rPr>
          <w:rFonts w:ascii="Times New Roman" w:hAnsi="Times New Roman"/>
          <w:sz w:val="28"/>
          <w:szCs w:val="28"/>
        </w:rPr>
      </w:pPr>
    </w:p>
    <w:p w14:paraId="55835044" w14:textId="044F8D90" w:rsidR="00CE7727" w:rsidRDefault="00CE7727" w:rsidP="00CC6653">
      <w:pPr>
        <w:spacing w:after="0"/>
        <w:ind w:left="-709"/>
        <w:rPr>
          <w:sz w:val="28"/>
          <w:szCs w:val="28"/>
        </w:rPr>
      </w:pPr>
    </w:p>
    <w:p w14:paraId="78992347" w14:textId="2354C51B" w:rsidR="00CE7727" w:rsidRPr="001E7233" w:rsidRDefault="0006459A" w:rsidP="00CC6653">
      <w:pPr>
        <w:spacing w:after="0"/>
        <w:ind w:left="-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346F89" wp14:editId="179372F2">
            <wp:extent cx="3431540" cy="800100"/>
            <wp:effectExtent l="0" t="0" r="0" b="0"/>
            <wp:docPr id="11" name="Рисунок 11" descr="D:\Администратор\Desktop\МИСОС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дминистратор\Desktop\МИСОС\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0513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</w:p>
    <w:p w14:paraId="0EAD5ACD" w14:textId="77D39573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19460E" wp14:editId="0B0C1377">
            <wp:extent cx="3381375" cy="1047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2171" cy="10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EC2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</w:p>
    <w:p w14:paraId="1DC8914B" w14:textId="1B4B3679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757E73" wp14:editId="450AA1E2">
            <wp:extent cx="5850255" cy="57421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7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6EAF" w14:textId="77777777" w:rsidR="0006459A" w:rsidRDefault="0006459A" w:rsidP="00490623">
      <w:pPr>
        <w:spacing w:after="0"/>
        <w:rPr>
          <w:rFonts w:ascii="Times New Roman" w:hAnsi="Times New Roman"/>
          <w:sz w:val="28"/>
          <w:szCs w:val="28"/>
        </w:rPr>
      </w:pPr>
    </w:p>
    <w:p w14:paraId="6619B32F" w14:textId="4AE0E807" w:rsidR="001E7233" w:rsidRPr="00C44B92" w:rsidRDefault="001E7233" w:rsidP="00490623">
      <w:pPr>
        <w:spacing w:after="0"/>
        <w:rPr>
          <w:rFonts w:ascii="Times New Roman" w:hAnsi="Times New Roman"/>
          <w:sz w:val="28"/>
          <w:szCs w:val="28"/>
        </w:rPr>
      </w:pPr>
      <w:r w:rsidRPr="00C44B92">
        <w:rPr>
          <w:rFonts w:ascii="Times New Roman" w:hAnsi="Times New Roman"/>
          <w:b/>
          <w:bCs/>
          <w:sz w:val="28"/>
          <w:szCs w:val="28"/>
        </w:rPr>
        <w:t>Вывод:</w:t>
      </w:r>
      <w:r w:rsidRPr="00C44B92">
        <w:rPr>
          <w:rFonts w:ascii="Times New Roman" w:hAnsi="Times New Roman"/>
          <w:sz w:val="28"/>
          <w:szCs w:val="28"/>
        </w:rPr>
        <w:t xml:space="preserve"> </w:t>
      </w:r>
      <w:r w:rsidR="0006459A">
        <w:rPr>
          <w:rFonts w:ascii="Times New Roman" w:hAnsi="Times New Roman"/>
          <w:sz w:val="28"/>
          <w:szCs w:val="28"/>
        </w:rPr>
        <w:t xml:space="preserve">Возникли проблемы с переделыванием первой лабораторной </w:t>
      </w:r>
      <w:proofErr w:type="spellStart"/>
      <w:r w:rsidR="0006459A">
        <w:rPr>
          <w:rFonts w:ascii="Times New Roman" w:hAnsi="Times New Roman"/>
          <w:sz w:val="28"/>
          <w:szCs w:val="28"/>
        </w:rPr>
        <w:t>работы</w:t>
      </w:r>
      <w:proofErr w:type="gramStart"/>
      <w:r w:rsidR="0006459A">
        <w:rPr>
          <w:rFonts w:ascii="Times New Roman" w:hAnsi="Times New Roman"/>
          <w:sz w:val="28"/>
          <w:szCs w:val="28"/>
        </w:rPr>
        <w:t>,н</w:t>
      </w:r>
      <w:proofErr w:type="gramEnd"/>
      <w:r w:rsidR="0006459A">
        <w:rPr>
          <w:rFonts w:ascii="Times New Roman" w:hAnsi="Times New Roman"/>
          <w:sz w:val="28"/>
          <w:szCs w:val="28"/>
        </w:rPr>
        <w:t>е</w:t>
      </w:r>
      <w:proofErr w:type="spellEnd"/>
      <w:r w:rsidR="0006459A">
        <w:rPr>
          <w:rFonts w:ascii="Times New Roman" w:hAnsi="Times New Roman"/>
          <w:sz w:val="28"/>
          <w:szCs w:val="28"/>
        </w:rPr>
        <w:t xml:space="preserve"> строился </w:t>
      </w:r>
      <w:proofErr w:type="spellStart"/>
      <w:r w:rsidR="0006459A">
        <w:rPr>
          <w:rFonts w:ascii="Times New Roman" w:hAnsi="Times New Roman"/>
          <w:sz w:val="28"/>
          <w:szCs w:val="28"/>
        </w:rPr>
        <w:t>график,поэтому</w:t>
      </w:r>
      <w:proofErr w:type="spellEnd"/>
      <w:r w:rsidR="0006459A">
        <w:rPr>
          <w:rFonts w:ascii="Times New Roman" w:hAnsi="Times New Roman"/>
          <w:sz w:val="28"/>
          <w:szCs w:val="28"/>
        </w:rPr>
        <w:t xml:space="preserve"> пришлось полностью менять программу</w:t>
      </w:r>
      <w:r w:rsidRPr="00C44B92">
        <w:rPr>
          <w:rFonts w:ascii="Times New Roman" w:hAnsi="Times New Roman"/>
          <w:sz w:val="28"/>
          <w:szCs w:val="28"/>
        </w:rPr>
        <w:t xml:space="preserve">. </w:t>
      </w:r>
      <w:r w:rsidR="0006459A">
        <w:rPr>
          <w:rFonts w:ascii="Times New Roman" w:hAnsi="Times New Roman"/>
          <w:sz w:val="28"/>
          <w:szCs w:val="28"/>
        </w:rPr>
        <w:t>Р</w:t>
      </w:r>
      <w:r w:rsidRPr="00C44B92">
        <w:rPr>
          <w:rFonts w:ascii="Times New Roman" w:hAnsi="Times New Roman"/>
          <w:sz w:val="28"/>
          <w:szCs w:val="28"/>
        </w:rPr>
        <w:t>еализова</w:t>
      </w:r>
      <w:r w:rsidR="0006459A">
        <w:rPr>
          <w:rFonts w:ascii="Times New Roman" w:hAnsi="Times New Roman"/>
          <w:sz w:val="28"/>
          <w:szCs w:val="28"/>
        </w:rPr>
        <w:t>л</w:t>
      </w:r>
      <w:r w:rsidRPr="00C44B92">
        <w:rPr>
          <w:rFonts w:ascii="Times New Roman" w:hAnsi="Times New Roman"/>
          <w:sz w:val="28"/>
          <w:szCs w:val="28"/>
        </w:rPr>
        <w:t xml:space="preserve"> наложение фильтра </w:t>
      </w:r>
      <w:r w:rsidRPr="00C44B92">
        <w:rPr>
          <w:rFonts w:ascii="Times New Roman" w:hAnsi="Times New Roman"/>
          <w:sz w:val="28"/>
          <w:szCs w:val="28"/>
          <w:lang w:val="en-US"/>
        </w:rPr>
        <w:t>f</w:t>
      </w:r>
      <w:r w:rsidR="0006459A">
        <w:rPr>
          <w:rFonts w:ascii="Times New Roman" w:hAnsi="Times New Roman"/>
          <w:sz w:val="28"/>
          <w:szCs w:val="28"/>
        </w:rPr>
        <w:t>1 и параметры фильтрации</w:t>
      </w:r>
      <w:r w:rsidRPr="00C44B92">
        <w:rPr>
          <w:rFonts w:ascii="Times New Roman" w:hAnsi="Times New Roman"/>
          <w:sz w:val="28"/>
          <w:szCs w:val="28"/>
        </w:rPr>
        <w:t xml:space="preserve">. </w:t>
      </w:r>
    </w:p>
    <w:sectPr w:rsidR="001E7233" w:rsidRPr="00C44B92" w:rsidSect="0002151D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DA"/>
    <w:rsid w:val="00010322"/>
    <w:rsid w:val="0002151D"/>
    <w:rsid w:val="0006459A"/>
    <w:rsid w:val="000845C0"/>
    <w:rsid w:val="00101989"/>
    <w:rsid w:val="00137C4D"/>
    <w:rsid w:val="0014428B"/>
    <w:rsid w:val="00175D12"/>
    <w:rsid w:val="001E7233"/>
    <w:rsid w:val="00272A6C"/>
    <w:rsid w:val="002F111C"/>
    <w:rsid w:val="003250BA"/>
    <w:rsid w:val="00391CE4"/>
    <w:rsid w:val="003A5C31"/>
    <w:rsid w:val="004407C7"/>
    <w:rsid w:val="00490623"/>
    <w:rsid w:val="004B26EB"/>
    <w:rsid w:val="004E1542"/>
    <w:rsid w:val="0050466F"/>
    <w:rsid w:val="0051677E"/>
    <w:rsid w:val="005D4B0C"/>
    <w:rsid w:val="0060697A"/>
    <w:rsid w:val="006B4726"/>
    <w:rsid w:val="0078424E"/>
    <w:rsid w:val="007B687E"/>
    <w:rsid w:val="007C0193"/>
    <w:rsid w:val="00821464"/>
    <w:rsid w:val="008A3519"/>
    <w:rsid w:val="008C5761"/>
    <w:rsid w:val="00A36357"/>
    <w:rsid w:val="00A54FAE"/>
    <w:rsid w:val="00AF4AB3"/>
    <w:rsid w:val="00B506DA"/>
    <w:rsid w:val="00BB58EE"/>
    <w:rsid w:val="00C44B92"/>
    <w:rsid w:val="00CB365E"/>
    <w:rsid w:val="00CC6653"/>
    <w:rsid w:val="00CE7727"/>
    <w:rsid w:val="00D1009C"/>
    <w:rsid w:val="00DC7C7F"/>
    <w:rsid w:val="00DF09D4"/>
    <w:rsid w:val="00E42B87"/>
    <w:rsid w:val="00E50B94"/>
    <w:rsid w:val="00E5162D"/>
    <w:rsid w:val="00E76FA7"/>
    <w:rsid w:val="00F050C6"/>
    <w:rsid w:val="00F262A5"/>
    <w:rsid w:val="00F4448E"/>
    <w:rsid w:val="00F45B65"/>
    <w:rsid w:val="00F66340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F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CE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C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0\AppData\Roaming\Microsoft\Templates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0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Kozmenkova</dc:creator>
  <cp:lastModifiedBy>1</cp:lastModifiedBy>
  <cp:revision>2</cp:revision>
  <cp:lastPrinted>2021-05-24T16:32:00Z</cp:lastPrinted>
  <dcterms:created xsi:type="dcterms:W3CDTF">2021-05-29T08:15:00Z</dcterms:created>
  <dcterms:modified xsi:type="dcterms:W3CDTF">2021-05-29T08:15:00Z</dcterms:modified>
</cp:coreProperties>
</file>